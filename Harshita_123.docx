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A1A58" w14:textId="7AC8F6F4" w:rsidR="002C74C0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 xml:space="preserve">MON –  </w:t>
      </w:r>
    </w:p>
    <w:p w14:paraId="31F8ABB5" w14:textId="030E5C80" w:rsidR="006B02AC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>TUE –</w:t>
      </w:r>
    </w:p>
    <w:p w14:paraId="4B8945F7" w14:textId="454A56C7" w:rsidR="006B02AC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 xml:space="preserve">WED – </w:t>
      </w:r>
    </w:p>
    <w:p w14:paraId="34ED366E" w14:textId="2E4847A8" w:rsidR="006B02AC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 xml:space="preserve">THU – </w:t>
      </w:r>
    </w:p>
    <w:p w14:paraId="31A5A96E" w14:textId="049A04F4" w:rsidR="006B02AC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 xml:space="preserve">FRI – </w:t>
      </w:r>
    </w:p>
    <w:p w14:paraId="01E80C56" w14:textId="53FF0E00" w:rsidR="006B02AC" w:rsidRPr="006B02AC" w:rsidRDefault="006B02AC" w:rsidP="006E6CD4">
      <w:pPr>
        <w:pStyle w:val="Title"/>
        <w:jc w:val="left"/>
        <w:rPr>
          <w:lang w:val="en-IN"/>
        </w:rPr>
      </w:pPr>
      <w:r>
        <w:rPr>
          <w:lang w:val="en-IN"/>
        </w:rPr>
        <w:t>SAT -</w:t>
      </w:r>
    </w:p>
    <w:sectPr w:rsidR="006B02AC" w:rsidRPr="006B02AC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25EF" w14:textId="77777777" w:rsidR="00E40E58" w:rsidRDefault="00E40E58" w:rsidP="00C6554A">
      <w:pPr>
        <w:spacing w:before="0" w:after="0" w:line="240" w:lineRule="auto"/>
      </w:pPr>
      <w:r>
        <w:separator/>
      </w:r>
    </w:p>
  </w:endnote>
  <w:endnote w:type="continuationSeparator" w:id="0">
    <w:p w14:paraId="497A1E83" w14:textId="77777777" w:rsidR="00E40E58" w:rsidRDefault="00E40E5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EB2DE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6A1A4" w14:textId="77777777" w:rsidR="00E40E58" w:rsidRDefault="00E40E5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8C0A6D2" w14:textId="77777777" w:rsidR="00E40E58" w:rsidRDefault="00E40E5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EA"/>
    <w:rsid w:val="002554CD"/>
    <w:rsid w:val="00293B83"/>
    <w:rsid w:val="002B4294"/>
    <w:rsid w:val="00333D0D"/>
    <w:rsid w:val="003F60A4"/>
    <w:rsid w:val="004C049F"/>
    <w:rsid w:val="005000E2"/>
    <w:rsid w:val="0066658C"/>
    <w:rsid w:val="006A3CE7"/>
    <w:rsid w:val="006B02AC"/>
    <w:rsid w:val="006E6CD4"/>
    <w:rsid w:val="009047EA"/>
    <w:rsid w:val="00A3373F"/>
    <w:rsid w:val="00C6554A"/>
    <w:rsid w:val="00E40E58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ABC50"/>
  <w15:chartTrackingRefBased/>
  <w15:docId w15:val="{E4E77D9D-4CA1-4296-AC83-442D1274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t\AppData\Local\Microsoft\Office\16.0\DTS\en-US%7b1D29867C-417D-4615-81EE-08D94393A0B4%7d\%7b9E6B88F7-9CD2-410F-9ACD-B18E14547E7B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{9E6B88F7-9CD2-410F-9ACD-B18E14547E7B}tf02835058_win32</Template>
  <TotalTime>21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 Joshi</cp:lastModifiedBy>
  <cp:revision>3</cp:revision>
  <dcterms:created xsi:type="dcterms:W3CDTF">2022-02-10T16:58:00Z</dcterms:created>
  <dcterms:modified xsi:type="dcterms:W3CDTF">2022-02-17T03:49:00Z</dcterms:modified>
</cp:coreProperties>
</file>