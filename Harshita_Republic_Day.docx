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EAECA" w14:textId="44A1A57F" w:rsidR="00C6554A" w:rsidRPr="008B5277" w:rsidRDefault="0035518E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B8E3B7F" wp14:editId="0718C754">
            <wp:extent cx="3136265" cy="341305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843" cy="347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130FE64E" w14:textId="5E2B3B13" w:rsidR="00C6554A" w:rsidRPr="00D5413C" w:rsidRDefault="00EF5402" w:rsidP="00921B88">
      <w:pPr>
        <w:pStyle w:val="Title"/>
        <w:shd w:val="clear" w:color="auto" w:fill="92D050"/>
      </w:pPr>
      <w:r>
        <w:t>Republic Day</w:t>
      </w:r>
    </w:p>
    <w:p w14:paraId="587C7888" w14:textId="611E1B1C" w:rsidR="00B67F40" w:rsidRDefault="00B67F40" w:rsidP="00B67F40">
      <w:pPr>
        <w:pStyle w:val="ListBullet"/>
        <w:numPr>
          <w:ilvl w:val="0"/>
          <w:numId w:val="0"/>
        </w:numPr>
        <w:ind w:left="720" w:hanging="360"/>
      </w:pPr>
      <w:r w:rsidRPr="00B67F40">
        <w:rPr>
          <w:rFonts w:ascii="Arial" w:hAnsi="Arial" w:cs="Arial"/>
          <w:noProof/>
          <w:color w:val="2021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02F157" wp14:editId="28E1E47C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055870" cy="140462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5870" cy="14046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5FF39" w14:textId="4A68D77D" w:rsidR="00B67F40" w:rsidRPr="0055758E" w:rsidRDefault="00B67F40" w:rsidP="00921B88">
                            <w:pPr>
                              <w:pStyle w:val="ListBulle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55758E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</w:rPr>
                              <w:t xml:space="preserve">Republic Day, celebrated every year on 26th January has a special significance in the history of India. </w:t>
                            </w:r>
                          </w:p>
                          <w:p w14:paraId="4AC14F1F" w14:textId="7FA31CDE" w:rsidR="00B67F40" w:rsidRPr="0055758E" w:rsidRDefault="00B67F40" w:rsidP="00921B88">
                            <w:pPr>
                              <w:pStyle w:val="ListBullet"/>
                              <w:numPr>
                                <w:ilvl w:val="0"/>
                                <w:numId w:val="1"/>
                              </w:numPr>
                              <w:shd w:val="clear" w:color="auto" w:fill="FEB80A" w:themeFill="accent3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55758E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</w:rPr>
                              <w:t>To make the event memorable the national event is celebrated every year with a lot of joy, happiness, and pride in our hearts.</w:t>
                            </w:r>
                          </w:p>
                          <w:p w14:paraId="6DC8864F" w14:textId="77777777" w:rsidR="00B67F40" w:rsidRDefault="00B67F4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02F1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6.9pt;margin-top:14.4pt;width:398.1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" fillcolor="#feb80a [3206]">
                <v:textbox style="mso-fit-shape-to-text:t">
                  <w:txbxContent>
                    <w:p w14:paraId="7115FF39" w14:textId="4A68D77D" w:rsidR="00B67F40" w:rsidRPr="0055758E" w:rsidRDefault="00B67F40" w:rsidP="00921B88">
                      <w:pPr>
                        <w:pStyle w:val="ListBullet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highlight w:val="green"/>
                        </w:rPr>
                      </w:pPr>
                      <w:r w:rsidRPr="0055758E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highlight w:val="green"/>
                          <w:shd w:val="clear" w:color="auto" w:fill="FFFFFF"/>
                        </w:rPr>
                        <w:t xml:space="preserve">Republic Day, celebrated every year on 26th January has a special significance in the history of India. </w:t>
                      </w:r>
                    </w:p>
                    <w:p w14:paraId="4AC14F1F" w14:textId="7FA31CDE" w:rsidR="00B67F40" w:rsidRPr="0055758E" w:rsidRDefault="00B67F40" w:rsidP="00921B88">
                      <w:pPr>
                        <w:pStyle w:val="ListBullet"/>
                        <w:numPr>
                          <w:ilvl w:val="0"/>
                          <w:numId w:val="1"/>
                        </w:numPr>
                        <w:shd w:val="clear" w:color="auto" w:fill="FEB80A" w:themeFill="accent3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highlight w:val="green"/>
                        </w:rPr>
                      </w:pPr>
                      <w:r w:rsidRPr="0055758E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highlight w:val="green"/>
                          <w:shd w:val="clear" w:color="auto" w:fill="FFFFFF"/>
                        </w:rPr>
                        <w:t>To make the event memorable the national event is celebrated every year with a lot of joy, happiness, and pride in our hearts.</w:t>
                      </w:r>
                    </w:p>
                    <w:p w14:paraId="6DC8864F" w14:textId="77777777" w:rsidR="00B67F40" w:rsidRDefault="00B67F40"/>
                  </w:txbxContent>
                </v:textbox>
                <w10:wrap type="square" anchorx="margin"/>
              </v:shape>
            </w:pict>
          </mc:Fallback>
        </mc:AlternateContent>
      </w:r>
    </w:p>
    <w:p w14:paraId="7296878B" w14:textId="77777777" w:rsidR="00921B88" w:rsidRDefault="00921B88">
      <w:pPr>
        <w:pStyle w:val="ListBullet"/>
        <w:numPr>
          <w:ilvl w:val="0"/>
          <w:numId w:val="0"/>
        </w:numPr>
        <w:ind w:left="720" w:hanging="360"/>
      </w:pPr>
    </w:p>
    <w:sectPr w:rsidR="00921B88" w:rsidSect="000E4E7D">
      <w:footerReference w:type="default" r:id="rId9"/>
      <w:pgSz w:w="12240" w:h="15840"/>
      <w:pgMar w:top="1728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C5DAA" w14:textId="77777777" w:rsidR="008358A5" w:rsidRDefault="008358A5" w:rsidP="00C6554A">
      <w:pPr>
        <w:spacing w:before="0" w:after="0" w:line="240" w:lineRule="auto"/>
      </w:pPr>
      <w:r>
        <w:separator/>
      </w:r>
    </w:p>
  </w:endnote>
  <w:endnote w:type="continuationSeparator" w:id="0">
    <w:p w14:paraId="20766DD8" w14:textId="77777777" w:rsidR="008358A5" w:rsidRDefault="008358A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20759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52359" w14:textId="77777777" w:rsidR="008358A5" w:rsidRDefault="008358A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F6BF35D" w14:textId="77777777" w:rsidR="008358A5" w:rsidRDefault="008358A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02"/>
    <w:rsid w:val="00067CF7"/>
    <w:rsid w:val="000D23BC"/>
    <w:rsid w:val="000E4E7D"/>
    <w:rsid w:val="002554CD"/>
    <w:rsid w:val="00293B83"/>
    <w:rsid w:val="002B4294"/>
    <w:rsid w:val="00333D0D"/>
    <w:rsid w:val="0035518E"/>
    <w:rsid w:val="004329C4"/>
    <w:rsid w:val="00445C25"/>
    <w:rsid w:val="00460643"/>
    <w:rsid w:val="004B1D1B"/>
    <w:rsid w:val="004C049F"/>
    <w:rsid w:val="005000E2"/>
    <w:rsid w:val="0055758E"/>
    <w:rsid w:val="006A3CE7"/>
    <w:rsid w:val="007A55CE"/>
    <w:rsid w:val="007A7B2E"/>
    <w:rsid w:val="008358A5"/>
    <w:rsid w:val="00865EA0"/>
    <w:rsid w:val="008F43DB"/>
    <w:rsid w:val="00921B88"/>
    <w:rsid w:val="00B67F40"/>
    <w:rsid w:val="00C6554A"/>
    <w:rsid w:val="00CE40FC"/>
    <w:rsid w:val="00E9381E"/>
    <w:rsid w:val="00ED7C44"/>
    <w:rsid w:val="00EE2270"/>
    <w:rsid w:val="00EF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1E2EB"/>
  <w15:chartTrackingRefBased/>
  <w15:docId w15:val="{53723F4A-7217-40DC-BE29-3A1BB4AC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t\AppData\Local\Microsoft\Office\16.0\DTS\en-US%7b1D29867C-417D-4615-81EE-08D94393A0B4%7d\%7b9E6B88F7-9CD2-410F-9ACD-B18E14547E7B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A45C2-D90C-4119-9EC9-C1FFE7443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{9E6B88F7-9CD2-410F-9ACD-B18E14547E7B}tf02835058_win32</Template>
  <TotalTime>42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 Joshi</cp:lastModifiedBy>
  <cp:revision>26</cp:revision>
  <dcterms:created xsi:type="dcterms:W3CDTF">2022-02-10T13:45:00Z</dcterms:created>
  <dcterms:modified xsi:type="dcterms:W3CDTF">2022-02-12T02:58:00Z</dcterms:modified>
</cp:coreProperties>
</file>